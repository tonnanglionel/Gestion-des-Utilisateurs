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84020" w14:textId="310975F4" w:rsidR="00C67EFE" w:rsidRDefault="00897FCE">
      <w:r>
        <w:rPr>
          <w:noProof/>
        </w:rPr>
        <w:drawing>
          <wp:anchor distT="0" distB="0" distL="114300" distR="114300" simplePos="0" relativeHeight="251657216" behindDoc="0" locked="0" layoutInCell="1" allowOverlap="1" wp14:anchorId="5DB57DB0" wp14:editId="764E5E31">
            <wp:simplePos x="0" y="0"/>
            <wp:positionH relativeFrom="column">
              <wp:posOffset>3942715</wp:posOffset>
            </wp:positionH>
            <wp:positionV relativeFrom="paragraph">
              <wp:posOffset>0</wp:posOffset>
            </wp:positionV>
            <wp:extent cx="3300413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46" y="21319"/>
                <wp:lineTo x="2144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13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216">
        <w:rPr>
          <w:noProof/>
        </w:rPr>
        <w:drawing>
          <wp:anchor distT="0" distB="0" distL="114300" distR="114300" simplePos="0" relativeHeight="251653120" behindDoc="1" locked="0" layoutInCell="1" allowOverlap="1" wp14:anchorId="20E0EF22" wp14:editId="5F344FA9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15EE34" wp14:editId="3C533566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1D1B4" w14:textId="1A092A76" w:rsidR="006B445E" w:rsidRPr="00C67EFE" w:rsidRDefault="00C67EFE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fr-CM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fr-CM"/>
                              </w:rPr>
                              <w:t>Manuel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15EE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" filled="f" stroked="f">
                <v:textbox>
                  <w:txbxContent>
                    <w:p w14:paraId="7A21D1B4" w14:textId="1A092A76" w:rsidR="006B445E" w:rsidRPr="00C67EFE" w:rsidRDefault="00C67EFE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fr-CM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fr-CM"/>
                        </w:rPr>
                        <w:t>Manuel D’utilisation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B4CC31" wp14:editId="74E0FCC7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6847" w14:textId="482B55C1" w:rsidR="008915FD" w:rsidRPr="00C67EFE" w:rsidRDefault="00C67EFE" w:rsidP="00C67EFE">
                            <w:pPr>
                              <w:jc w:val="center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CM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CM"/>
                              </w:rPr>
                              <w:t>Proof on Concept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4CC31" id="Zone de texte 4" o:spid="_x0000_s1027" type="#_x0000_t202" style="position:absolute;margin-left:48.9pt;margin-top:210.65pt;width:268.85pt;height:3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" filled="f" stroked="f">
                <v:textbox>
                  <w:txbxContent>
                    <w:p w14:paraId="2F966847" w14:textId="482B55C1" w:rsidR="008915FD" w:rsidRPr="00C67EFE" w:rsidRDefault="00C67EFE" w:rsidP="00C67EFE">
                      <w:pPr>
                        <w:jc w:val="center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CM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CM"/>
                        </w:rPr>
                        <w:t>Proof on Concept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8055A" w14:textId="25225451" w:rsidR="00C67EFE" w:rsidRDefault="00C67EFE">
      <w:r>
        <w:br w:type="page"/>
      </w:r>
    </w:p>
    <w:p w14:paraId="73EB0567" w14:textId="77777777" w:rsidR="00C67EFE" w:rsidRDefault="00C67EFE">
      <w:pPr>
        <w:sectPr w:rsidR="00C67EFE" w:rsidSect="00DE4713">
          <w:headerReference w:type="even" r:id="rId13"/>
          <w:headerReference w:type="default" r:id="rId14"/>
          <w:headerReference w:type="first" r:id="rId15"/>
          <w:pgSz w:w="11901" w:h="16817"/>
          <w:pgMar w:top="159" w:right="198" w:bottom="278" w:left="181" w:header="227" w:footer="284" w:gutter="0"/>
          <w:cols w:space="708"/>
        </w:sectPr>
      </w:pPr>
    </w:p>
    <w:p w14:paraId="7E6D973F" w14:textId="5EB9D5AD" w:rsidR="0058332A" w:rsidRPr="00016247" w:rsidRDefault="00C67EFE" w:rsidP="00C67EFE">
      <w:pPr>
        <w:spacing w:after="240"/>
        <w:rPr>
          <w:color w:val="4F81BD" w:themeColor="accent1"/>
          <w:sz w:val="48"/>
          <w:szCs w:val="48"/>
        </w:rPr>
      </w:pPr>
      <w:r w:rsidRPr="00016247">
        <w:rPr>
          <w:color w:val="4F81BD" w:themeColor="accent1"/>
          <w:sz w:val="48"/>
          <w:szCs w:val="48"/>
        </w:rPr>
        <w:lastRenderedPageBreak/>
        <w:t>A propos de ce manuel</w:t>
      </w:r>
    </w:p>
    <w:p w14:paraId="1A4725AB" w14:textId="400DF116" w:rsidR="00C67EFE" w:rsidRPr="002416C3" w:rsidRDefault="00C67EFE" w:rsidP="00CA6A7D">
      <w:pPr>
        <w:spacing w:line="360" w:lineRule="auto"/>
        <w:jc w:val="both"/>
        <w:rPr>
          <w:sz w:val="26"/>
          <w:szCs w:val="26"/>
        </w:rPr>
      </w:pPr>
      <w:r w:rsidRPr="002416C3">
        <w:rPr>
          <w:sz w:val="26"/>
          <w:szCs w:val="26"/>
        </w:rPr>
        <w:t>L’objectif de ce document est double :</w:t>
      </w:r>
    </w:p>
    <w:p w14:paraId="71E6AEDB" w14:textId="405B58E1" w:rsidR="00C67EFE" w:rsidRPr="002416C3" w:rsidRDefault="00897FCE" w:rsidP="00897FCE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sz w:val="26"/>
          <w:szCs w:val="26"/>
        </w:rPr>
      </w:pPr>
      <w:r w:rsidRPr="002416C3">
        <w:rPr>
          <w:sz w:val="26"/>
          <w:szCs w:val="26"/>
        </w:rPr>
        <w:t>Il présente l’application dans ses interfaces et son mode de fonctionnement ;</w:t>
      </w:r>
    </w:p>
    <w:p w14:paraId="0B6D8DC7" w14:textId="06B115D4" w:rsidR="00897FCE" w:rsidRDefault="00897FCE" w:rsidP="00897FCE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sz w:val="26"/>
          <w:szCs w:val="26"/>
        </w:rPr>
      </w:pPr>
      <w:r w:rsidRPr="002416C3">
        <w:rPr>
          <w:sz w:val="26"/>
          <w:szCs w:val="26"/>
        </w:rPr>
        <w:t>Il décrit les différentes fonctionnalités de l’application.</w:t>
      </w:r>
    </w:p>
    <w:p w14:paraId="529F0ABB" w14:textId="385468CF" w:rsidR="002416C3" w:rsidRDefault="002416C3" w:rsidP="002416C3">
      <w:pPr>
        <w:spacing w:before="240" w:line="360" w:lineRule="auto"/>
        <w:jc w:val="both"/>
        <w:rPr>
          <w:sz w:val="26"/>
          <w:szCs w:val="26"/>
        </w:rPr>
      </w:pPr>
      <w:r w:rsidRPr="00854CE2">
        <w:rPr>
          <w:b/>
          <w:bCs/>
          <w:sz w:val="26"/>
          <w:szCs w:val="26"/>
        </w:rPr>
        <w:t>POC</w:t>
      </w:r>
      <w:r>
        <w:rPr>
          <w:sz w:val="26"/>
          <w:szCs w:val="26"/>
        </w:rPr>
        <w:t xml:space="preserve"> est une application de gestion d’une entreprise qui pour le moment ne gère que le module simplifié des utilisateurs. </w:t>
      </w:r>
      <w:r w:rsidR="004474E4">
        <w:rPr>
          <w:sz w:val="26"/>
          <w:szCs w:val="26"/>
        </w:rPr>
        <w:t>Cette application est très simple d’utilisation, mais tout de même, ce manuel est nécessaire pour faciliter sa compréhension et son utilisation.</w:t>
      </w:r>
    </w:p>
    <w:p w14:paraId="1945991B" w14:textId="2D25484C" w:rsidR="004474E4" w:rsidRPr="00016247" w:rsidRDefault="0037631E" w:rsidP="0037631E">
      <w:pPr>
        <w:spacing w:before="240" w:after="240"/>
        <w:rPr>
          <w:color w:val="4F81BD" w:themeColor="accent1"/>
          <w:sz w:val="48"/>
          <w:szCs w:val="48"/>
        </w:rPr>
      </w:pPr>
      <w:r w:rsidRPr="00016247">
        <w:rPr>
          <w:color w:val="4F81BD" w:themeColor="accent1"/>
          <w:sz w:val="48"/>
          <w:szCs w:val="48"/>
        </w:rPr>
        <w:t>Fonctionnalités de l’application</w:t>
      </w:r>
    </w:p>
    <w:p w14:paraId="0A534E39" w14:textId="3891B88B" w:rsidR="0037631E" w:rsidRDefault="0037631E" w:rsidP="00CA6A7D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Cette application ne comporte qu’un seul module, celui de gestion des utilisateurs dans une entreprise. </w:t>
      </w:r>
      <w:r w:rsidR="0071329F">
        <w:rPr>
          <w:sz w:val="26"/>
          <w:szCs w:val="26"/>
        </w:rPr>
        <w:t xml:space="preserve">Un atout de ce logiciel est sa communication fiable et simple avec son utilisateur à travers des messages de notifications. </w:t>
      </w:r>
      <w:r>
        <w:rPr>
          <w:sz w:val="26"/>
          <w:szCs w:val="26"/>
        </w:rPr>
        <w:t>Ainsi, elle possède les fonctionnalités ci-après :</w:t>
      </w:r>
    </w:p>
    <w:p w14:paraId="7D92A9DD" w14:textId="762BFEF3" w:rsidR="0037631E" w:rsidRDefault="0037631E" w:rsidP="0037631E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Création d’un compte d’utilisateur ;</w:t>
      </w:r>
    </w:p>
    <w:p w14:paraId="5CF6747E" w14:textId="5311F0CF" w:rsidR="0037631E" w:rsidRDefault="0037631E" w:rsidP="0037631E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Production de la liste des utilisateurs ;</w:t>
      </w:r>
    </w:p>
    <w:p w14:paraId="725029B6" w14:textId="45FF3B76" w:rsidR="0037631E" w:rsidRDefault="0037631E" w:rsidP="0037631E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Désactivation/Activation d’un compte ;</w:t>
      </w:r>
    </w:p>
    <w:p w14:paraId="6B98FA2D" w14:textId="4A6A6859" w:rsidR="0037631E" w:rsidRDefault="0037631E" w:rsidP="0037631E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Suppression d’un compte ;</w:t>
      </w:r>
    </w:p>
    <w:p w14:paraId="6F320AAD" w14:textId="3A913148" w:rsidR="0037631E" w:rsidRDefault="0037631E" w:rsidP="0037631E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Modification d’un compte</w:t>
      </w:r>
      <w:r w:rsidR="00010EE1">
        <w:rPr>
          <w:sz w:val="26"/>
          <w:szCs w:val="26"/>
        </w:rPr>
        <w:t> ;</w:t>
      </w:r>
    </w:p>
    <w:p w14:paraId="63E2714F" w14:textId="0054F48A" w:rsidR="001A1237" w:rsidRPr="001A1237" w:rsidRDefault="00010EE1" w:rsidP="001A1237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Connexion/Déconnexion d’un utilisateur.</w:t>
      </w:r>
    </w:p>
    <w:p w14:paraId="30E87B28" w14:textId="1BB84063" w:rsidR="00010EE1" w:rsidRDefault="00010EE1" w:rsidP="00010EE1">
      <w:pPr>
        <w:spacing w:before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Cette application est une application web dont l’</w:t>
      </w:r>
      <w:r w:rsidR="00E3320C">
        <w:rPr>
          <w:sz w:val="26"/>
          <w:szCs w:val="26"/>
        </w:rPr>
        <w:t>accès est relativement simple. En effet, une fois votre machine connectée à internet, il vous suffit de suivre les étapes suivantes :</w:t>
      </w:r>
      <w:r>
        <w:rPr>
          <w:sz w:val="26"/>
          <w:szCs w:val="26"/>
        </w:rPr>
        <w:t xml:space="preserve"> </w:t>
      </w:r>
    </w:p>
    <w:p w14:paraId="3DFE62BB" w14:textId="6E98D28F" w:rsidR="00E3320C" w:rsidRPr="0031508A" w:rsidRDefault="00E3320C" w:rsidP="00E33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Liberation Serif" w:cs="Liberation Serif"/>
          <w:sz w:val="26"/>
          <w:szCs w:val="26"/>
        </w:rPr>
      </w:pPr>
      <w:r w:rsidRPr="0031508A">
        <w:rPr>
          <w:rFonts w:eastAsia="Liberation Serif" w:cs="Liberation Serif"/>
          <w:sz w:val="26"/>
          <w:szCs w:val="26"/>
        </w:rPr>
        <w:t>Démarrer un navigateur web sur sa machine ;</w:t>
      </w:r>
    </w:p>
    <w:p w14:paraId="631E6A69" w14:textId="77D2BC1F" w:rsidR="00E3320C" w:rsidRPr="0031508A" w:rsidRDefault="00E3320C" w:rsidP="00E33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Liberation Serif" w:cs="Liberation Serif"/>
          <w:sz w:val="26"/>
          <w:szCs w:val="26"/>
        </w:rPr>
      </w:pPr>
      <w:r w:rsidRPr="0031508A">
        <w:rPr>
          <w:rFonts w:eastAsia="Liberation Serif" w:cs="Liberation Serif"/>
          <w:sz w:val="26"/>
          <w:szCs w:val="26"/>
        </w:rPr>
        <w:t xml:space="preserve">Saisir dans la barre d’adresse l’adresse URL </w:t>
      </w:r>
      <w:hyperlink r:id="rId16" w:history="1">
        <w:r w:rsidRPr="0031508A">
          <w:rPr>
            <w:rStyle w:val="Lienhypertexte"/>
            <w:rFonts w:eastAsia="Liberation Serif" w:cs="Liberation Serif"/>
            <w:sz w:val="26"/>
            <w:szCs w:val="26"/>
          </w:rPr>
          <w:t>https://poc.fr</w:t>
        </w:r>
      </w:hyperlink>
      <w:r w:rsidRPr="0031508A">
        <w:rPr>
          <w:rFonts w:eastAsia="Liberation Serif" w:cs="Liberation Serif"/>
          <w:color w:val="1155CC"/>
          <w:sz w:val="26"/>
          <w:szCs w:val="26"/>
          <w:u w:val="single"/>
        </w:rPr>
        <w:t>;</w:t>
      </w:r>
    </w:p>
    <w:p w14:paraId="14BF6004" w14:textId="371DFE5F" w:rsidR="00854CE2" w:rsidRPr="00923288" w:rsidRDefault="00E3320C" w:rsidP="00854CE2">
      <w:pPr>
        <w:pStyle w:val="Paragraphedeliste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31508A">
        <w:rPr>
          <w:rFonts w:eastAsia="Liberation Serif" w:cs="Liberation Serif"/>
          <w:sz w:val="26"/>
          <w:szCs w:val="26"/>
        </w:rPr>
        <w:t xml:space="preserve">La page d’accueil de </w:t>
      </w:r>
      <w:r w:rsidR="0031508A" w:rsidRPr="0031508A">
        <w:rPr>
          <w:rFonts w:eastAsia="Liberation Serif" w:cs="Liberation Serif"/>
          <w:b/>
          <w:bCs/>
          <w:sz w:val="26"/>
          <w:szCs w:val="26"/>
        </w:rPr>
        <w:t>POC</w:t>
      </w:r>
      <w:r w:rsidRPr="0031508A">
        <w:rPr>
          <w:rFonts w:eastAsia="Liberation Serif" w:cs="Liberation Serif"/>
          <w:sz w:val="26"/>
          <w:szCs w:val="26"/>
        </w:rPr>
        <w:t xml:space="preserve"> s’affiche</w:t>
      </w:r>
      <w:r w:rsidR="0031508A" w:rsidRPr="0031508A">
        <w:rPr>
          <w:rFonts w:eastAsia="Liberation Serif" w:cs="Liberation Serif"/>
          <w:sz w:val="26"/>
          <w:szCs w:val="26"/>
        </w:rPr>
        <w:t xml:space="preserve"> qui n’est rien d’autre que le formulaire de connexion.</w:t>
      </w:r>
    </w:p>
    <w:p w14:paraId="2946D17D" w14:textId="7486176A" w:rsidR="00854CE2" w:rsidRPr="00016247" w:rsidRDefault="00854CE2" w:rsidP="00CA6A7D">
      <w:pPr>
        <w:spacing w:line="360" w:lineRule="auto"/>
        <w:jc w:val="both"/>
        <w:rPr>
          <w:color w:val="4F81BD" w:themeColor="accent1"/>
          <w:sz w:val="48"/>
          <w:szCs w:val="48"/>
        </w:rPr>
      </w:pPr>
      <w:r w:rsidRPr="00016247">
        <w:rPr>
          <w:color w:val="4F81BD" w:themeColor="accent1"/>
          <w:sz w:val="48"/>
          <w:szCs w:val="48"/>
        </w:rPr>
        <w:t>Description des fonctionnalités</w:t>
      </w:r>
    </w:p>
    <w:p w14:paraId="26461036" w14:textId="02495325" w:rsidR="00BF1D6A" w:rsidRDefault="00AE421C" w:rsidP="00AE421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AE421C">
        <w:rPr>
          <w:color w:val="4F81BD" w:themeColor="accent1"/>
          <w:sz w:val="32"/>
          <w:szCs w:val="32"/>
        </w:rPr>
        <w:t>Connexion /Déconnexion d’un utilisateur</w:t>
      </w:r>
    </w:p>
    <w:p w14:paraId="5B49157C" w14:textId="6CA11DF1" w:rsidR="008D72D3" w:rsidRDefault="008D72D3" w:rsidP="00CA6A7D">
      <w:pPr>
        <w:spacing w:line="276" w:lineRule="auto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B24E4" wp14:editId="37808067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5048250" cy="2258060"/>
            <wp:effectExtent l="0" t="0" r="0" b="889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85" t="3284"/>
                    <a:stretch/>
                  </pic:blipFill>
                  <pic:spPr bwMode="auto">
                    <a:xfrm>
                      <a:off x="0" y="0"/>
                      <a:ext cx="5048250" cy="225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21C">
        <w:rPr>
          <w:sz w:val="26"/>
          <w:szCs w:val="26"/>
        </w:rPr>
        <w:t>Une fois que l’on a demandé</w:t>
      </w:r>
      <w:r w:rsidR="00AE1141">
        <w:rPr>
          <w:sz w:val="26"/>
          <w:szCs w:val="26"/>
        </w:rPr>
        <w:t xml:space="preserve"> à</w:t>
      </w:r>
      <w:r w:rsidR="00AE421C">
        <w:rPr>
          <w:sz w:val="26"/>
          <w:szCs w:val="26"/>
        </w:rPr>
        <w:t xml:space="preserve"> avoir notre application à travers </w:t>
      </w:r>
      <w:r w:rsidR="00AE1141">
        <w:rPr>
          <w:sz w:val="26"/>
          <w:szCs w:val="26"/>
        </w:rPr>
        <w:t>son adresse, alors le formulaire ci-contre se présente et l’utilisateur peut donc renseigner ses identifiants de connexion.</w:t>
      </w:r>
      <w:r>
        <w:rPr>
          <w:sz w:val="26"/>
          <w:szCs w:val="26"/>
        </w:rPr>
        <w:t xml:space="preserve"> </w:t>
      </w:r>
    </w:p>
    <w:p w14:paraId="4152E2A9" w14:textId="4CF46717" w:rsidR="00AE421C" w:rsidRDefault="00957A7A" w:rsidP="008D72D3">
      <w:pPr>
        <w:tabs>
          <w:tab w:val="left" w:pos="7515"/>
        </w:tabs>
        <w:spacing w:before="240"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B17AC2" wp14:editId="57CAB9F8">
                <wp:simplePos x="0" y="0"/>
                <wp:positionH relativeFrom="margin">
                  <wp:align>center</wp:align>
                </wp:positionH>
                <wp:positionV relativeFrom="paragraph">
                  <wp:posOffset>3743960</wp:posOffset>
                </wp:positionV>
                <wp:extent cx="6183630" cy="1713865"/>
                <wp:effectExtent l="0" t="0" r="7620" b="635"/>
                <wp:wrapTopAndBottom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630" cy="1713865"/>
                          <a:chOff x="0" y="0"/>
                          <a:chExt cx="6183630" cy="171386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181475" y="19050"/>
                            <a:ext cx="2002155" cy="16478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" name="Groupe 10"/>
                        <wpg:cNvGrpSpPr/>
                        <wpg:grpSpPr>
                          <a:xfrm>
                            <a:off x="0" y="0"/>
                            <a:ext cx="5967094" cy="1713865"/>
                            <a:chOff x="0" y="0"/>
                            <a:chExt cx="5113486" cy="1657644"/>
                          </a:xfrm>
                        </wpg:grpSpPr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3428218" cy="1657644"/>
                              <a:chOff x="0" y="0"/>
                              <a:chExt cx="3428218" cy="1657644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4975" cy="16440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Imag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47837" y="0"/>
                                <a:ext cx="1580381" cy="16576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75" y="390525"/>
                              <a:ext cx="514350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EB3CD" w14:textId="284405E0" w:rsidR="0013169C" w:rsidRPr="0013169C" w:rsidRDefault="0013169C">
                                <w:pP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3169C">
                                  <w:rPr>
                                    <w:color w:val="4F81BD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6550" y="371475"/>
                              <a:ext cx="400050" cy="361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4AF062" w14:textId="52DFA4D6" w:rsidR="0013169C" w:rsidRPr="0013169C" w:rsidRDefault="0013169C">
                                <w:pP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lang w:val="fr-CM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lang w:val="fr-CM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9136" y="519501"/>
                              <a:ext cx="514350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77E34E" w14:textId="5A5F036D" w:rsidR="00957A7A" w:rsidRPr="00957A7A" w:rsidRDefault="00957A7A">
                                <w:pP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lang w:val="fr-CM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lang w:val="fr-CM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B17AC2" id="Groupe 15" o:spid="_x0000_s1028" style="position:absolute;left:0;text-align:left;margin-left:0;margin-top:294.8pt;width:486.9pt;height:134.95pt;z-index:251667456;mso-position-horizontal:center;mso-position-horizontal-relative:margin" coordsize="61836,17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41814;top:190;width:20022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">
                  <v:imagedata r:id="rId21" o:title=""/>
                </v:shape>
                <v:group id="Groupe 10" o:spid="_x0000_s1030" style="position:absolute;width:59670;height:17138" coordsize="51134,1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e 8" o:spid="_x0000_s1031" style="position:absolute;width:34282;height:16576" coordsize="34282,1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Image 6" o:spid="_x0000_s1032" type="#_x0000_t75" style="position:absolute;width:17049;height:1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">
                      <v:imagedata r:id="rId22" o:title=""/>
                    </v:shape>
                    <v:shape id="Image 7" o:spid="_x0000_s1033" type="#_x0000_t75" style="position:absolute;left:18478;width:15804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">
                      <v:imagedata r:id="rId23" o:title=""/>
                    </v:shape>
                  </v:group>
                  <v:shape id="_x0000_s1034" type="#_x0000_t202" style="position:absolute;left:10953;top:3905;width:514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561EB3CD" w14:textId="284405E0" w:rsidR="0013169C" w:rsidRPr="0013169C" w:rsidRDefault="0013169C">
                          <w:pPr>
                            <w:rPr>
                              <w:color w:val="4F81BD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3169C">
                            <w:rPr>
                              <w:color w:val="4F81BD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35" type="#_x0000_t202" style="position:absolute;left:28765;top:3714;width:4001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<v:textbox>
                      <w:txbxContent>
                        <w:p w14:paraId="0A4AF062" w14:textId="52DFA4D6" w:rsidR="0013169C" w:rsidRPr="0013169C" w:rsidRDefault="0013169C">
                          <w:pPr>
                            <w:rPr>
                              <w:color w:val="4F81BD" w:themeColor="accent1"/>
                              <w:sz w:val="44"/>
                              <w:szCs w:val="44"/>
                              <w:lang w:val="fr-CM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lang w:val="fr-CM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6" type="#_x0000_t202" style="position:absolute;left:45991;top:5195;width:514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14:paraId="4E77E34E" w14:textId="5A5F036D" w:rsidR="00957A7A" w:rsidRPr="00957A7A" w:rsidRDefault="00957A7A">
                          <w:pPr>
                            <w:rPr>
                              <w:color w:val="4F81BD" w:themeColor="accent1"/>
                              <w:sz w:val="44"/>
                              <w:szCs w:val="44"/>
                              <w:lang w:val="fr-CM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lang w:val="fr-CM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8D72D3">
        <w:rPr>
          <w:sz w:val="26"/>
          <w:szCs w:val="26"/>
        </w:rPr>
        <w:t>En cas d’échec de connexion (</w:t>
      </w:r>
      <w:r w:rsidR="008D72D3" w:rsidRPr="008D72D3">
        <w:rPr>
          <w:i/>
          <w:iCs/>
          <w:sz w:val="26"/>
          <w:szCs w:val="26"/>
        </w:rPr>
        <w:t>identifiants de connexion erronés</w:t>
      </w:r>
      <w:r w:rsidR="008D72D3">
        <w:rPr>
          <w:sz w:val="26"/>
          <w:szCs w:val="26"/>
        </w:rPr>
        <w:t>), l’utilisateur est notifié</w:t>
      </w:r>
      <w:r w:rsidR="0013169C">
        <w:rPr>
          <w:sz w:val="26"/>
          <w:szCs w:val="26"/>
        </w:rPr>
        <w:t xml:space="preserve"> </w:t>
      </w:r>
      <w:r w:rsidR="0013169C" w:rsidRPr="0013169C">
        <w:rPr>
          <w:color w:val="FF0000"/>
          <w:sz w:val="26"/>
          <w:szCs w:val="26"/>
        </w:rPr>
        <w:t>(1)</w:t>
      </w:r>
      <w:r w:rsidR="008D72D3" w:rsidRPr="0013169C">
        <w:rPr>
          <w:color w:val="FF0000"/>
          <w:sz w:val="26"/>
          <w:szCs w:val="26"/>
        </w:rPr>
        <w:t xml:space="preserve"> </w:t>
      </w:r>
      <w:r w:rsidR="008D72D3">
        <w:rPr>
          <w:sz w:val="26"/>
          <w:szCs w:val="26"/>
        </w:rPr>
        <w:t xml:space="preserve">et </w:t>
      </w:r>
      <w:r w:rsidR="00C8040E">
        <w:rPr>
          <w:sz w:val="26"/>
          <w:szCs w:val="26"/>
        </w:rPr>
        <w:t xml:space="preserve">peut réessayer. En cas de compte est bloqué </w:t>
      </w:r>
      <w:r w:rsidR="006E08FC" w:rsidRPr="006E08FC">
        <w:rPr>
          <w:color w:val="FF0000"/>
          <w:sz w:val="26"/>
          <w:szCs w:val="26"/>
        </w:rPr>
        <w:t>(2)</w:t>
      </w:r>
      <w:r w:rsidR="006E08FC">
        <w:rPr>
          <w:sz w:val="26"/>
          <w:szCs w:val="26"/>
        </w:rPr>
        <w:t xml:space="preserve"> </w:t>
      </w:r>
      <w:r w:rsidR="0013169C">
        <w:rPr>
          <w:sz w:val="26"/>
          <w:szCs w:val="26"/>
        </w:rPr>
        <w:t>il</w:t>
      </w:r>
      <w:r w:rsidR="00C8040E">
        <w:rPr>
          <w:sz w:val="26"/>
          <w:szCs w:val="26"/>
        </w:rPr>
        <w:t xml:space="preserve"> requiert l’intervention d’un administrateur pour l’activation dudit compte.</w:t>
      </w:r>
      <w:r w:rsidRPr="00957A7A">
        <w:rPr>
          <w:noProof/>
        </w:rPr>
        <w:t xml:space="preserve"> </w:t>
      </w:r>
      <w:r>
        <w:rPr>
          <w:noProof/>
        </w:rPr>
        <w:t xml:space="preserve">L’utilisateur est également notifié en cas de succes de connexion </w:t>
      </w:r>
      <w:r w:rsidRPr="00957A7A">
        <w:rPr>
          <w:noProof/>
          <w:color w:val="FF0000"/>
        </w:rPr>
        <w:t>(3)</w:t>
      </w:r>
      <w:r>
        <w:rPr>
          <w:noProof/>
          <w:color w:val="FF0000"/>
        </w:rPr>
        <w:t>.</w:t>
      </w:r>
    </w:p>
    <w:p w14:paraId="648C341D" w14:textId="71A75037" w:rsidR="00CA6A7D" w:rsidRPr="00957A7A" w:rsidRDefault="00AB6F6F" w:rsidP="006E08FC">
      <w:pPr>
        <w:spacing w:before="240" w:line="360" w:lineRule="auto"/>
        <w:jc w:val="both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A68AEF" wp14:editId="174D5509">
                <wp:simplePos x="0" y="0"/>
                <wp:positionH relativeFrom="column">
                  <wp:posOffset>819150</wp:posOffset>
                </wp:positionH>
                <wp:positionV relativeFrom="paragraph">
                  <wp:posOffset>2469515</wp:posOffset>
                </wp:positionV>
                <wp:extent cx="4295775" cy="1634490"/>
                <wp:effectExtent l="19050" t="0" r="9525" b="3810"/>
                <wp:wrapTopAndBottom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1634490"/>
                          <a:chOff x="0" y="0"/>
                          <a:chExt cx="4295775" cy="163449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/>
                          <a:srcRect t="2325" b="2327"/>
                          <a:stretch/>
                        </pic:blipFill>
                        <pic:spPr bwMode="auto">
                          <a:xfrm>
                            <a:off x="0" y="19050"/>
                            <a:ext cx="2181225" cy="156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324100" y="0"/>
                            <a:ext cx="1971675" cy="1634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1C4E23" id="Groupe 18" o:spid="_x0000_s1026" style="position:absolute;margin-left:64.5pt;margin-top:194.45pt;width:338.25pt;height:128.7pt;z-index:251670528" coordsize="42957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">
                <v:shape id="Image 16" o:spid="_x0000_s1027" type="#_x0000_t75" style="position:absolute;top:190;width:21812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" stroked="t" strokecolor="#eeece1 [3214]">
                  <v:imagedata r:id="rId26" o:title="" croptop="1524f" cropbottom="1525f"/>
                  <v:path arrowok="t"/>
                </v:shape>
                <v:shape id="Image 17" o:spid="_x0000_s1028" type="#_x0000_t75" style="position:absolute;left:23241;width:19716;height:1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">
                  <v:imagedata r:id="rId27" o:title=""/>
                </v:shape>
                <w10:wrap type="topAndBottom"/>
              </v:group>
            </w:pict>
          </mc:Fallback>
        </mc:AlternateContent>
      </w:r>
      <w:r w:rsidR="00957A7A">
        <w:rPr>
          <w:sz w:val="26"/>
          <w:szCs w:val="26"/>
        </w:rPr>
        <w:t xml:space="preserve">Une fois </w:t>
      </w:r>
      <w:r w:rsidR="00CA6A7D">
        <w:rPr>
          <w:sz w:val="26"/>
          <w:szCs w:val="26"/>
        </w:rPr>
        <w:t>connecté l’utilisateur peut se déconnecter en cliquant sur l’option « </w:t>
      </w:r>
      <w:r w:rsidR="00CA6A7D" w:rsidRPr="008E5AE0">
        <w:rPr>
          <w:i/>
          <w:iCs/>
          <w:color w:val="FF0000"/>
          <w:sz w:val="26"/>
          <w:szCs w:val="26"/>
        </w:rPr>
        <w:t>Déconnexion</w:t>
      </w:r>
      <w:r w:rsidR="00CA6A7D" w:rsidRPr="008E5AE0">
        <w:rPr>
          <w:color w:val="FF0000"/>
          <w:sz w:val="26"/>
          <w:szCs w:val="26"/>
        </w:rPr>
        <w:t> </w:t>
      </w:r>
      <w:r w:rsidR="00CA6A7D">
        <w:rPr>
          <w:sz w:val="26"/>
          <w:szCs w:val="26"/>
        </w:rPr>
        <w:t xml:space="preserve">» dans son bloc de profil situé au coin droit haut de toute vos pages </w:t>
      </w:r>
    </w:p>
    <w:p w14:paraId="668C6434" w14:textId="6308690F" w:rsidR="0013169C" w:rsidRPr="006E08FC" w:rsidRDefault="0013169C" w:rsidP="006E08FC">
      <w:pPr>
        <w:spacing w:before="240" w:line="360" w:lineRule="auto"/>
        <w:jc w:val="both"/>
        <w:rPr>
          <w:color w:val="4F81BD" w:themeColor="accent1"/>
          <w:sz w:val="32"/>
          <w:szCs w:val="32"/>
        </w:rPr>
      </w:pPr>
      <w:r w:rsidRPr="006E08FC">
        <w:rPr>
          <w:color w:val="4F81BD" w:themeColor="accent1"/>
          <w:sz w:val="32"/>
          <w:szCs w:val="32"/>
        </w:rPr>
        <w:lastRenderedPageBreak/>
        <w:t>Listing des utilisateurs</w:t>
      </w:r>
    </w:p>
    <w:p w14:paraId="09E270CD" w14:textId="6626DBC7" w:rsidR="0013169C" w:rsidRDefault="0013169C" w:rsidP="006E08FC">
      <w:pPr>
        <w:tabs>
          <w:tab w:val="left" w:pos="751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cas de succès de connexion, l’utilisateur</w:t>
      </w:r>
      <w:r w:rsidR="006E08FC">
        <w:rPr>
          <w:sz w:val="26"/>
          <w:szCs w:val="26"/>
        </w:rPr>
        <w:t xml:space="preserve"> </w:t>
      </w:r>
      <w:r w:rsidR="002775E3">
        <w:rPr>
          <w:sz w:val="26"/>
          <w:szCs w:val="26"/>
        </w:rPr>
        <w:t xml:space="preserve">est </w:t>
      </w:r>
      <w:r w:rsidR="006E08FC">
        <w:rPr>
          <w:sz w:val="26"/>
          <w:szCs w:val="26"/>
        </w:rPr>
        <w:t>redirigé vers la liste des utilisateurs de l’application</w:t>
      </w:r>
      <w:r w:rsidR="002775E3">
        <w:rPr>
          <w:sz w:val="26"/>
          <w:szCs w:val="26"/>
        </w:rPr>
        <w:t xml:space="preserve"> comme le montre la figure ci-contre.</w:t>
      </w:r>
    </w:p>
    <w:p w14:paraId="30784D09" w14:textId="18591012" w:rsidR="00A36538" w:rsidRDefault="00A36538" w:rsidP="00CB1157">
      <w:pPr>
        <w:tabs>
          <w:tab w:val="left" w:pos="7515"/>
        </w:tabs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BCA2EE6" wp14:editId="2827B267">
            <wp:extent cx="6185535" cy="2438256"/>
            <wp:effectExtent l="0" t="0" r="5715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/>
                    <a:srcRect l="944" r="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243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026A3" w14:textId="2ABC0CF9" w:rsidR="00535233" w:rsidRDefault="00457C83" w:rsidP="00CB1157">
      <w:pPr>
        <w:tabs>
          <w:tab w:val="left" w:pos="751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Cette interface est le point de départ de plusieurs fonctionnalités de l’application. On peut par exemple rechercher un utilisateur </w:t>
      </w:r>
      <w:r w:rsidR="00161885">
        <w:rPr>
          <w:sz w:val="26"/>
          <w:szCs w:val="26"/>
        </w:rPr>
        <w:t xml:space="preserve">en renseignant le critère de recherche en </w:t>
      </w:r>
      <w:r w:rsidR="00161885" w:rsidRPr="00161885">
        <w:rPr>
          <w:color w:val="FF0000"/>
          <w:sz w:val="26"/>
          <w:szCs w:val="26"/>
        </w:rPr>
        <w:t>(1)</w:t>
      </w:r>
      <w:r w:rsidR="00161885">
        <w:rPr>
          <w:color w:val="FF0000"/>
          <w:sz w:val="26"/>
          <w:szCs w:val="26"/>
        </w:rPr>
        <w:t>.</w:t>
      </w:r>
      <w:r w:rsidR="00161885">
        <w:rPr>
          <w:sz w:val="26"/>
          <w:szCs w:val="26"/>
        </w:rPr>
        <w:t xml:space="preserve"> </w:t>
      </w:r>
    </w:p>
    <w:p w14:paraId="0B4A6B40" w14:textId="461895DA" w:rsidR="00161885" w:rsidRPr="00161885" w:rsidRDefault="00161885" w:rsidP="00161885">
      <w:pPr>
        <w:spacing w:before="240" w:line="360" w:lineRule="auto"/>
        <w:jc w:val="both"/>
        <w:rPr>
          <w:color w:val="4F81BD" w:themeColor="accent1"/>
          <w:sz w:val="32"/>
          <w:szCs w:val="32"/>
        </w:rPr>
      </w:pPr>
      <w:r w:rsidRPr="00161885">
        <w:rPr>
          <w:color w:val="4F81BD" w:themeColor="accent1"/>
          <w:sz w:val="32"/>
          <w:szCs w:val="32"/>
        </w:rPr>
        <w:t>Création d’un compte d’utilisateur</w:t>
      </w:r>
    </w:p>
    <w:p w14:paraId="3839ABF4" w14:textId="36A587C7" w:rsidR="00161885" w:rsidRDefault="00833D79" w:rsidP="00CB1157">
      <w:pPr>
        <w:tabs>
          <w:tab w:val="left" w:pos="7515"/>
        </w:tabs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9794B7" wp14:editId="0CC3EA01">
            <wp:simplePos x="0" y="0"/>
            <wp:positionH relativeFrom="margin">
              <wp:align>center</wp:align>
            </wp:positionH>
            <wp:positionV relativeFrom="paragraph">
              <wp:posOffset>1151890</wp:posOffset>
            </wp:positionV>
            <wp:extent cx="4867275" cy="2954020"/>
            <wp:effectExtent l="0" t="0" r="9525" b="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301">
        <w:rPr>
          <w:sz w:val="26"/>
          <w:szCs w:val="26"/>
        </w:rPr>
        <w:t>A partir de l’interface précédente, la création d’un nouveau compte consiste à cliquer sur le bouton « </w:t>
      </w:r>
      <w:r w:rsidR="00F42301" w:rsidRPr="008E5AE0">
        <w:rPr>
          <w:i/>
          <w:iCs/>
          <w:color w:val="FF0000"/>
          <w:sz w:val="26"/>
          <w:szCs w:val="26"/>
        </w:rPr>
        <w:t>créer un nouveau</w:t>
      </w:r>
      <w:r w:rsidR="00F42301" w:rsidRPr="008E5AE0">
        <w:rPr>
          <w:color w:val="FF0000"/>
          <w:sz w:val="26"/>
          <w:szCs w:val="26"/>
        </w:rPr>
        <w:t> </w:t>
      </w:r>
      <w:r w:rsidR="00F42301">
        <w:rPr>
          <w:sz w:val="26"/>
          <w:szCs w:val="26"/>
        </w:rPr>
        <w:t xml:space="preserve">» </w:t>
      </w:r>
      <w:r w:rsidR="00F42301" w:rsidRPr="008E5AE0">
        <w:rPr>
          <w:color w:val="FF0000"/>
          <w:sz w:val="26"/>
          <w:szCs w:val="26"/>
        </w:rPr>
        <w:t xml:space="preserve">(2). </w:t>
      </w:r>
      <w:r w:rsidR="00F42301">
        <w:rPr>
          <w:sz w:val="26"/>
          <w:szCs w:val="26"/>
        </w:rPr>
        <w:t>Ap</w:t>
      </w:r>
      <w:r w:rsidR="00BE6C53">
        <w:rPr>
          <w:sz w:val="26"/>
          <w:szCs w:val="26"/>
        </w:rPr>
        <w:t>res cela le formulaire suivant s</w:t>
      </w:r>
      <w:r w:rsidR="00B33923">
        <w:rPr>
          <w:sz w:val="26"/>
          <w:szCs w:val="26"/>
        </w:rPr>
        <w:t>e présentera. Une fois rempli</w:t>
      </w:r>
      <w:r w:rsidR="00F42301">
        <w:rPr>
          <w:sz w:val="26"/>
          <w:szCs w:val="26"/>
        </w:rPr>
        <w:t xml:space="preserve">, il suffit de le soumettre et </w:t>
      </w:r>
      <w:r w:rsidR="00FD032E">
        <w:rPr>
          <w:sz w:val="26"/>
          <w:szCs w:val="26"/>
        </w:rPr>
        <w:t>le compte sera créé</w:t>
      </w:r>
      <w:r w:rsidR="00CB1157">
        <w:rPr>
          <w:sz w:val="26"/>
          <w:szCs w:val="26"/>
        </w:rPr>
        <w:t xml:space="preserve"> et l’on recevra une notification en cas de succès ou d’échec.</w:t>
      </w:r>
    </w:p>
    <w:p w14:paraId="1AAB1605" w14:textId="1E2BA3BC" w:rsidR="00CB1157" w:rsidRPr="008E5AE0" w:rsidRDefault="008E5AE0" w:rsidP="008E5AE0">
      <w:pPr>
        <w:spacing w:before="240" w:line="360" w:lineRule="auto"/>
        <w:jc w:val="both"/>
        <w:rPr>
          <w:color w:val="4F81BD" w:themeColor="accent1"/>
          <w:sz w:val="32"/>
          <w:szCs w:val="32"/>
        </w:rPr>
      </w:pPr>
      <w:r w:rsidRPr="008E5AE0">
        <w:rPr>
          <w:color w:val="4F81BD" w:themeColor="accent1"/>
          <w:sz w:val="32"/>
          <w:szCs w:val="32"/>
        </w:rPr>
        <w:lastRenderedPageBreak/>
        <w:t>Mis à jour d’un compte</w:t>
      </w:r>
    </w:p>
    <w:p w14:paraId="0B353559" w14:textId="4E0124D9" w:rsidR="008E5AE0" w:rsidRDefault="008E5AE0" w:rsidP="008E5AE0">
      <w:pPr>
        <w:tabs>
          <w:tab w:val="left" w:pos="751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Pour modifier les informations sur un compte, il suffit de cliquer sur le bouton se trouvant dans la colonne « </w:t>
      </w:r>
      <w:r w:rsidRPr="008E5AE0">
        <w:rPr>
          <w:i/>
          <w:iCs/>
          <w:color w:val="FF0000"/>
          <w:sz w:val="26"/>
          <w:szCs w:val="26"/>
        </w:rPr>
        <w:t>Action</w:t>
      </w:r>
      <w:r w:rsidRPr="008E5AE0">
        <w:rPr>
          <w:color w:val="FF0000"/>
          <w:sz w:val="26"/>
          <w:szCs w:val="26"/>
        </w:rPr>
        <w:t> </w:t>
      </w:r>
      <w:r>
        <w:rPr>
          <w:sz w:val="26"/>
          <w:szCs w:val="26"/>
        </w:rPr>
        <w:t>»</w:t>
      </w:r>
      <w:r w:rsidR="00D17A9D">
        <w:rPr>
          <w:sz w:val="26"/>
          <w:szCs w:val="26"/>
        </w:rPr>
        <w:t xml:space="preserve"> </w:t>
      </w:r>
      <w:r w:rsidR="00D17A9D" w:rsidRPr="00D17A9D">
        <w:rPr>
          <w:color w:val="FF0000"/>
          <w:sz w:val="26"/>
          <w:szCs w:val="26"/>
        </w:rPr>
        <w:t>(4)</w:t>
      </w:r>
      <w:r w:rsidRPr="00D17A9D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présent sur l’interface de listing des utilisateurs et de choisir l’option « </w:t>
      </w:r>
      <w:r w:rsidRPr="008E5AE0">
        <w:rPr>
          <w:i/>
          <w:iCs/>
          <w:color w:val="FF0000"/>
          <w:sz w:val="26"/>
          <w:szCs w:val="26"/>
        </w:rPr>
        <w:t>modifier la ligne</w:t>
      </w:r>
      <w:r w:rsidRPr="008E5AE0">
        <w:rPr>
          <w:color w:val="FF0000"/>
          <w:sz w:val="26"/>
          <w:szCs w:val="26"/>
        </w:rPr>
        <w:t> </w:t>
      </w:r>
      <w:r>
        <w:rPr>
          <w:sz w:val="26"/>
          <w:szCs w:val="26"/>
        </w:rPr>
        <w:t>».</w:t>
      </w:r>
      <w:r w:rsidR="00F6282E">
        <w:rPr>
          <w:sz w:val="26"/>
          <w:szCs w:val="26"/>
        </w:rPr>
        <w:t xml:space="preserve"> Une fois cette option choisie, un formulaire identique au précédent se présentera contenant au préalable des informations de l’utilisateur. Il suffira de les modifier et de resoumettre le formulaire.</w:t>
      </w:r>
    </w:p>
    <w:p w14:paraId="03EEE8D0" w14:textId="19F72820" w:rsidR="00C002E0" w:rsidRPr="00D17A9D" w:rsidRDefault="00C002E0" w:rsidP="00D17A9D">
      <w:pPr>
        <w:spacing w:before="240" w:line="360" w:lineRule="auto"/>
        <w:jc w:val="both"/>
        <w:rPr>
          <w:color w:val="4F81BD" w:themeColor="accent1"/>
          <w:sz w:val="32"/>
          <w:szCs w:val="32"/>
        </w:rPr>
      </w:pPr>
      <w:r w:rsidRPr="00D17A9D">
        <w:rPr>
          <w:noProof/>
          <w:color w:val="4F81BD" w:themeColor="accent1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5E3CCA9F" wp14:editId="52F4D08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429250" cy="2745001"/>
            <wp:effectExtent l="0" t="0" r="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A9D" w:rsidRPr="00D17A9D">
        <w:rPr>
          <w:color w:val="4F81BD" w:themeColor="accent1"/>
          <w:sz w:val="32"/>
          <w:szCs w:val="32"/>
        </w:rPr>
        <w:t>Suppression d’un compte</w:t>
      </w:r>
    </w:p>
    <w:p w14:paraId="215A53F5" w14:textId="71C9CCE7" w:rsidR="00D17A9D" w:rsidRDefault="00ED61A9" w:rsidP="008E5AE0">
      <w:pPr>
        <w:tabs>
          <w:tab w:val="left" w:pos="7515"/>
        </w:tabs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C6A417" wp14:editId="67398ED9">
                <wp:simplePos x="0" y="0"/>
                <wp:positionH relativeFrom="margin">
                  <wp:align>center</wp:align>
                </wp:positionH>
                <wp:positionV relativeFrom="paragraph">
                  <wp:posOffset>1089025</wp:posOffset>
                </wp:positionV>
                <wp:extent cx="5304790" cy="2355215"/>
                <wp:effectExtent l="0" t="0" r="0" b="6985"/>
                <wp:wrapTopAndBottom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790" cy="2355215"/>
                          <a:chOff x="0" y="0"/>
                          <a:chExt cx="5304790" cy="235521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/>
                          <a:srcRect l="1311" b="6601"/>
                          <a:stretch/>
                        </pic:blipFill>
                        <pic:spPr bwMode="auto">
                          <a:xfrm>
                            <a:off x="0" y="0"/>
                            <a:ext cx="2505075" cy="2355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571750" y="38100"/>
                            <a:ext cx="2733040" cy="2247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78007F" id="Groupe 25" o:spid="_x0000_s1026" style="position:absolute;margin-left:0;margin-top:85.75pt;width:417.7pt;height:185.45pt;z-index:251675648;mso-position-horizontal:center;mso-position-horizontal-relative:margin" coordsize="53047,2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">
                <v:shape id="Image 23" o:spid="_x0000_s1027" type="#_x0000_t75" style="position:absolute;width:25050;height:2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">
                  <v:imagedata r:id="rId33" o:title="" cropbottom="4326f" cropleft="859f"/>
                </v:shape>
                <v:shape id="Image 24" o:spid="_x0000_s1028" type="#_x0000_t75" style="position:absolute;left:25717;top:381;width:27330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">
                  <v:imagedata r:id="rId34" o:title=""/>
                </v:shape>
                <w10:wrap type="topAndBottom" anchorx="margin"/>
              </v:group>
            </w:pict>
          </mc:Fallback>
        </mc:AlternateContent>
      </w:r>
      <w:r w:rsidR="00D17A9D">
        <w:rPr>
          <w:sz w:val="26"/>
          <w:szCs w:val="26"/>
        </w:rPr>
        <w:t>Pour supprimer un compte, il suffit de choisir l’option « </w:t>
      </w:r>
      <w:r w:rsidR="00D17A9D" w:rsidRPr="0027701D">
        <w:rPr>
          <w:i/>
          <w:iCs/>
          <w:color w:val="FF0000"/>
          <w:sz w:val="26"/>
          <w:szCs w:val="26"/>
        </w:rPr>
        <w:t>Supprimer la ligne</w:t>
      </w:r>
      <w:r w:rsidR="00D17A9D" w:rsidRPr="0027701D">
        <w:rPr>
          <w:color w:val="FF0000"/>
          <w:sz w:val="26"/>
          <w:szCs w:val="26"/>
        </w:rPr>
        <w:t> </w:t>
      </w:r>
      <w:r w:rsidR="00D17A9D">
        <w:rPr>
          <w:sz w:val="26"/>
          <w:szCs w:val="26"/>
        </w:rPr>
        <w:t xml:space="preserve">» présente sur l’interface de listing </w:t>
      </w:r>
      <w:r w:rsidR="00D17A9D" w:rsidRPr="00887CAF">
        <w:rPr>
          <w:color w:val="FF0000"/>
          <w:sz w:val="26"/>
          <w:szCs w:val="26"/>
        </w:rPr>
        <w:t>(4)</w:t>
      </w:r>
      <w:r w:rsidR="00887CAF">
        <w:rPr>
          <w:sz w:val="26"/>
          <w:szCs w:val="26"/>
        </w:rPr>
        <w:t xml:space="preserve">. </w:t>
      </w:r>
      <w:r w:rsidR="0027701D">
        <w:rPr>
          <w:sz w:val="26"/>
          <w:szCs w:val="26"/>
        </w:rPr>
        <w:t>Une fois l’option choisie, une boite de confirmation se présentera pour confirmation. Une fois confirmé, l’action est irréversible et l’utilisateur correspondant est supprimé.</w:t>
      </w:r>
      <w:r w:rsidRPr="00ED61A9">
        <w:rPr>
          <w:noProof/>
        </w:rPr>
        <w:t xml:space="preserve"> </w:t>
      </w:r>
    </w:p>
    <w:p w14:paraId="57FACE45" w14:textId="4C5506AB" w:rsidR="00507A25" w:rsidRDefault="00507A25" w:rsidP="008E5AE0">
      <w:pPr>
        <w:tabs>
          <w:tab w:val="left" w:pos="7515"/>
        </w:tabs>
        <w:spacing w:line="360" w:lineRule="auto"/>
        <w:jc w:val="both"/>
        <w:rPr>
          <w:noProof/>
        </w:rPr>
      </w:pPr>
    </w:p>
    <w:p w14:paraId="01731F10" w14:textId="09032EBD" w:rsidR="00507A25" w:rsidRPr="00157A78" w:rsidRDefault="00FD032E" w:rsidP="00157A78">
      <w:pPr>
        <w:spacing w:before="240" w:line="360" w:lineRule="auto"/>
        <w:jc w:val="both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lastRenderedPageBreak/>
        <w:t>Bloquer/Débloquer</w:t>
      </w:r>
      <w:bookmarkStart w:id="0" w:name="_GoBack"/>
      <w:bookmarkEnd w:id="0"/>
      <w:r w:rsidR="00157A78" w:rsidRPr="00157A78">
        <w:rPr>
          <w:color w:val="4F81BD" w:themeColor="accent1"/>
          <w:sz w:val="32"/>
          <w:szCs w:val="32"/>
        </w:rPr>
        <w:t xml:space="preserve"> un compte</w:t>
      </w:r>
    </w:p>
    <w:p w14:paraId="038F6172" w14:textId="3D89715E" w:rsidR="00157A78" w:rsidRDefault="00157A78" w:rsidP="008E5AE0">
      <w:pPr>
        <w:tabs>
          <w:tab w:val="left" w:pos="751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Pour effectuer cette action pour un compte, il suffit de cliquer sur le bouton « </w:t>
      </w:r>
      <w:r w:rsidRPr="00157A78">
        <w:rPr>
          <w:i/>
          <w:iCs/>
          <w:color w:val="FF0000"/>
          <w:sz w:val="26"/>
          <w:szCs w:val="26"/>
        </w:rPr>
        <w:t>Statut</w:t>
      </w:r>
      <w:r w:rsidRPr="00157A78">
        <w:rPr>
          <w:color w:val="FF0000"/>
          <w:sz w:val="26"/>
          <w:szCs w:val="26"/>
        </w:rPr>
        <w:t> </w:t>
      </w:r>
      <w:r>
        <w:rPr>
          <w:sz w:val="26"/>
          <w:szCs w:val="26"/>
        </w:rPr>
        <w:t xml:space="preserve">» </w:t>
      </w:r>
      <w:r w:rsidRPr="00157A78">
        <w:rPr>
          <w:i/>
          <w:iCs/>
          <w:color w:val="FF0000"/>
          <w:sz w:val="26"/>
          <w:szCs w:val="26"/>
        </w:rPr>
        <w:t>(3)</w:t>
      </w:r>
      <w:r>
        <w:rPr>
          <w:color w:val="000000" w:themeColor="text1"/>
          <w:sz w:val="26"/>
          <w:szCs w:val="26"/>
        </w:rPr>
        <w:t xml:space="preserve"> et choisir l’option « </w:t>
      </w:r>
      <w:r w:rsidRPr="00157A78">
        <w:rPr>
          <w:i/>
          <w:iCs/>
          <w:color w:val="FF0000"/>
          <w:sz w:val="26"/>
          <w:szCs w:val="26"/>
        </w:rPr>
        <w:t>Désactiver</w:t>
      </w:r>
      <w:r w:rsidRPr="00157A78">
        <w:rPr>
          <w:color w:val="FF0000"/>
          <w:sz w:val="26"/>
          <w:szCs w:val="26"/>
        </w:rPr>
        <w:t xml:space="preserve"> ou</w:t>
      </w:r>
      <w:r>
        <w:rPr>
          <w:color w:val="FF0000"/>
          <w:sz w:val="26"/>
          <w:szCs w:val="26"/>
        </w:rPr>
        <w:t xml:space="preserve"> Activer</w:t>
      </w:r>
      <w:r>
        <w:rPr>
          <w:color w:val="000000" w:themeColor="text1"/>
          <w:sz w:val="26"/>
          <w:szCs w:val="26"/>
        </w:rPr>
        <w:t xml:space="preserve"> » se trouvant sur l’interface de listing. Une fois ce choix fait, alors, l’action est effectuée et un message de notification est envoyé pour information.</w:t>
      </w:r>
    </w:p>
    <w:p w14:paraId="5CCEF6EB" w14:textId="1A874A64" w:rsidR="00B65B49" w:rsidRPr="00157A78" w:rsidRDefault="00B65B49" w:rsidP="008E5AE0">
      <w:pPr>
        <w:tabs>
          <w:tab w:val="left" w:pos="751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33DA1EA" wp14:editId="4C43B6C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914650" cy="2419350"/>
            <wp:effectExtent l="0" t="0" r="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B49" w:rsidRPr="00157A78" w:rsidSect="002775E3">
      <w:type w:val="continuous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3F73D" w14:textId="77777777" w:rsidR="00B228CA" w:rsidRDefault="00B228CA" w:rsidP="006651C9">
      <w:r>
        <w:separator/>
      </w:r>
    </w:p>
  </w:endnote>
  <w:endnote w:type="continuationSeparator" w:id="0">
    <w:p w14:paraId="7B69672B" w14:textId="77777777" w:rsidR="00B228CA" w:rsidRDefault="00B228C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842F8" w14:textId="77777777" w:rsidR="00B228CA" w:rsidRDefault="00B228CA" w:rsidP="006651C9">
      <w:r>
        <w:separator/>
      </w:r>
    </w:p>
  </w:footnote>
  <w:footnote w:type="continuationSeparator" w:id="0">
    <w:p w14:paraId="026D5588" w14:textId="77777777" w:rsidR="00B228CA" w:rsidRDefault="00B228C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BF0ED" w14:textId="4A1FD7AF" w:rsidR="00A57B23" w:rsidRDefault="00B228CA">
    <w:pPr>
      <w:pStyle w:val="En-tte"/>
    </w:pPr>
    <w:r>
      <w:rPr>
        <w:noProof/>
      </w:rPr>
      <w:pict w14:anchorId="42A23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2493954" o:spid="_x0000_s2050" type="#_x0000_t75" style="position:absolute;margin-left:0;margin-top:0;width:453.25pt;height:201.45pt;z-index:-251657216;mso-position-horizontal:center;mso-position-horizontal-relative:margin;mso-position-vertical:center;mso-position-vertical-relative:margin" o:allowincell="f">
          <v:imagedata r:id="rId1" o:title="proof_of_concep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8BA2" w14:textId="64DB1E9F" w:rsidR="00A57B23" w:rsidRDefault="00B228CA">
    <w:pPr>
      <w:pStyle w:val="En-tte"/>
    </w:pPr>
    <w:r>
      <w:rPr>
        <w:noProof/>
      </w:rPr>
      <w:pict w14:anchorId="4532AC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2493955" o:spid="_x0000_s2051" type="#_x0000_t75" style="position:absolute;margin-left:0;margin-top:0;width:453.25pt;height:201.45pt;z-index:-251656192;mso-position-horizontal:center;mso-position-horizontal-relative:margin;mso-position-vertical:center;mso-position-vertical-relative:margin" o:allowincell="f">
          <v:imagedata r:id="rId1" o:title="proof_of_concep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FB415" w14:textId="1C1232A4" w:rsidR="00A57B23" w:rsidRDefault="00B228CA">
    <w:pPr>
      <w:pStyle w:val="En-tte"/>
    </w:pPr>
    <w:r>
      <w:rPr>
        <w:noProof/>
      </w:rPr>
      <w:pict w14:anchorId="012D83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2493953" o:spid="_x0000_s2049" type="#_x0000_t75" style="position:absolute;margin-left:0;margin-top:0;width:453.25pt;height:201.45pt;z-index:-251658240;mso-position-horizontal:center;mso-position-horizontal-relative:margin;mso-position-vertical:center;mso-position-vertical-relative:margin" o:allowincell="f">
          <v:imagedata r:id="rId1" o:title="proof_of_concep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3538"/>
    <w:multiLevelType w:val="hybridMultilevel"/>
    <w:tmpl w:val="13BA075E"/>
    <w:lvl w:ilvl="0" w:tplc="2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117CE"/>
    <w:multiLevelType w:val="hybridMultilevel"/>
    <w:tmpl w:val="E782255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C6643"/>
    <w:multiLevelType w:val="hybridMultilevel"/>
    <w:tmpl w:val="CC5EB688"/>
    <w:lvl w:ilvl="0" w:tplc="2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90015"/>
    <w:multiLevelType w:val="multilevel"/>
    <w:tmpl w:val="A530CE5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FE"/>
    <w:rsid w:val="00010EE1"/>
    <w:rsid w:val="00016247"/>
    <w:rsid w:val="000326C5"/>
    <w:rsid w:val="000861DC"/>
    <w:rsid w:val="0013169C"/>
    <w:rsid w:val="00154F18"/>
    <w:rsid w:val="00157A78"/>
    <w:rsid w:val="00161885"/>
    <w:rsid w:val="001730CA"/>
    <w:rsid w:val="001A02BE"/>
    <w:rsid w:val="001A1237"/>
    <w:rsid w:val="00202362"/>
    <w:rsid w:val="00236E65"/>
    <w:rsid w:val="002416C3"/>
    <w:rsid w:val="002534DD"/>
    <w:rsid w:val="00255463"/>
    <w:rsid w:val="0027701D"/>
    <w:rsid w:val="002775E3"/>
    <w:rsid w:val="002A724D"/>
    <w:rsid w:val="002F4FD5"/>
    <w:rsid w:val="0031508A"/>
    <w:rsid w:val="00364ADF"/>
    <w:rsid w:val="0037631E"/>
    <w:rsid w:val="003874D9"/>
    <w:rsid w:val="003B5121"/>
    <w:rsid w:val="004474E4"/>
    <w:rsid w:val="00457C83"/>
    <w:rsid w:val="00463284"/>
    <w:rsid w:val="00472FC1"/>
    <w:rsid w:val="004A6277"/>
    <w:rsid w:val="00507A25"/>
    <w:rsid w:val="00515EF9"/>
    <w:rsid w:val="00524015"/>
    <w:rsid w:val="00526DD1"/>
    <w:rsid w:val="00535233"/>
    <w:rsid w:val="00552A23"/>
    <w:rsid w:val="0058332A"/>
    <w:rsid w:val="006651C9"/>
    <w:rsid w:val="006B445E"/>
    <w:rsid w:val="006E08FC"/>
    <w:rsid w:val="007113F3"/>
    <w:rsid w:val="0071329F"/>
    <w:rsid w:val="00726528"/>
    <w:rsid w:val="00726E7D"/>
    <w:rsid w:val="007975A2"/>
    <w:rsid w:val="00807216"/>
    <w:rsid w:val="00833D79"/>
    <w:rsid w:val="00854CE2"/>
    <w:rsid w:val="0087101A"/>
    <w:rsid w:val="00887CAF"/>
    <w:rsid w:val="008915FD"/>
    <w:rsid w:val="00897FCE"/>
    <w:rsid w:val="008D72D3"/>
    <w:rsid w:val="008E5AE0"/>
    <w:rsid w:val="00901EB1"/>
    <w:rsid w:val="00907377"/>
    <w:rsid w:val="00923288"/>
    <w:rsid w:val="00957A7A"/>
    <w:rsid w:val="009A6D3D"/>
    <w:rsid w:val="00A248B8"/>
    <w:rsid w:val="00A36538"/>
    <w:rsid w:val="00A57B23"/>
    <w:rsid w:val="00AA04D5"/>
    <w:rsid w:val="00AB6F6F"/>
    <w:rsid w:val="00AC0341"/>
    <w:rsid w:val="00AE1141"/>
    <w:rsid w:val="00AE421C"/>
    <w:rsid w:val="00AF7742"/>
    <w:rsid w:val="00B228CA"/>
    <w:rsid w:val="00B33923"/>
    <w:rsid w:val="00B3766B"/>
    <w:rsid w:val="00B65B49"/>
    <w:rsid w:val="00B859F6"/>
    <w:rsid w:val="00B87D29"/>
    <w:rsid w:val="00B95C66"/>
    <w:rsid w:val="00BD6711"/>
    <w:rsid w:val="00BE6C53"/>
    <w:rsid w:val="00BF0E26"/>
    <w:rsid w:val="00BF1D6A"/>
    <w:rsid w:val="00C002E0"/>
    <w:rsid w:val="00C57FC3"/>
    <w:rsid w:val="00C67EFE"/>
    <w:rsid w:val="00C8040E"/>
    <w:rsid w:val="00CA6A7D"/>
    <w:rsid w:val="00CB1157"/>
    <w:rsid w:val="00D17A9D"/>
    <w:rsid w:val="00D33D2A"/>
    <w:rsid w:val="00D86F3D"/>
    <w:rsid w:val="00D90008"/>
    <w:rsid w:val="00D97D16"/>
    <w:rsid w:val="00DE4713"/>
    <w:rsid w:val="00E3320C"/>
    <w:rsid w:val="00E5405E"/>
    <w:rsid w:val="00ED61A9"/>
    <w:rsid w:val="00F34589"/>
    <w:rsid w:val="00F40A20"/>
    <w:rsid w:val="00F42301"/>
    <w:rsid w:val="00F6282E"/>
    <w:rsid w:val="00F8101C"/>
    <w:rsid w:val="00FA4A96"/>
    <w:rsid w:val="00FD03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7FBE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C67E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0EE1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10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hyperlink" Target="https://poc.fr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el%20Ngomad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770D1F-1648-48B0-A1E2-5373072E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6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2022-09-06T15:09:00Z</dcterms:created>
  <dcterms:modified xsi:type="dcterms:W3CDTF">2022-09-06T21:26:00Z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